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E5E2F" w14:textId="77777777" w:rsidR="008C503B" w:rsidRDefault="00BE4B14" w:rsidP="006776E2">
      <w:pPr>
        <w:pStyle w:val="Heading1"/>
        <w:spacing w:before="0" w:after="0"/>
      </w:pPr>
      <w:r>
        <w:t>Objective</w:t>
      </w:r>
    </w:p>
    <w:sdt>
      <w:sdtPr>
        <w:id w:val="9459735"/>
        <w:placeholder>
          <w:docPart w:val="A8FFC61BCCD516458928065476D17785"/>
        </w:placeholder>
      </w:sdtPr>
      <w:sdtContent>
        <w:p w14:paraId="735A2489" w14:textId="0277B823" w:rsidR="006776E2" w:rsidRDefault="006776E2" w:rsidP="006776E2">
          <w:pPr>
            <w:pStyle w:val="BodyText"/>
            <w:spacing w:after="0"/>
          </w:pPr>
          <w:r>
            <w:t xml:space="preserve">To grow </w:t>
          </w:r>
          <w:r w:rsidR="003C4F41">
            <w:t xml:space="preserve">sales career in sustainability </w:t>
          </w:r>
          <w:r w:rsidR="00F74A75">
            <w:t xml:space="preserve">in a place </w:t>
          </w:r>
          <w:r w:rsidR="003C4F41">
            <w:t xml:space="preserve">where I can contribute using my knowledge of </w:t>
          </w:r>
          <w:r w:rsidR="00F74A75">
            <w:t>technology, economics, and project management</w:t>
          </w:r>
          <w:r w:rsidR="00C8193B">
            <w:t xml:space="preserve"> to build an</w:t>
          </w:r>
          <w:r>
            <w:t>d grow an</w:t>
          </w:r>
          <w:r w:rsidR="00C8193B">
            <w:t xml:space="preserve"> organization</w:t>
          </w:r>
        </w:p>
        <w:p w14:paraId="587FEE70" w14:textId="64389766" w:rsidR="008C503B" w:rsidRDefault="006776E2" w:rsidP="006776E2">
          <w:pPr>
            <w:pStyle w:val="BodyText"/>
            <w:spacing w:after="0"/>
          </w:pPr>
        </w:p>
      </w:sdtContent>
    </w:sdt>
    <w:p w14:paraId="3EEB35D3" w14:textId="77777777" w:rsidR="008C503B" w:rsidRDefault="00BE4B14" w:rsidP="006776E2">
      <w:pPr>
        <w:pStyle w:val="Heading1"/>
        <w:spacing w:before="0" w:after="0"/>
      </w:pPr>
      <w:r>
        <w:t>Experience</w:t>
      </w:r>
    </w:p>
    <w:p w14:paraId="607CB226" w14:textId="1540D581" w:rsidR="008C503B" w:rsidRDefault="006776E2" w:rsidP="006776E2">
      <w:pPr>
        <w:pStyle w:val="Heading2"/>
        <w:spacing w:before="0" w:after="0"/>
      </w:pPr>
      <w:sdt>
        <w:sdtPr>
          <w:id w:val="9459739"/>
          <w:placeholder>
            <w:docPart w:val="573C0A7C403DAC409C468DEEAA8082C0"/>
          </w:placeholder>
        </w:sdtPr>
        <w:sdtContent>
          <w:r w:rsidR="003C4F41">
            <w:t>Ford Pro – Charging Sales Solution Manager</w:t>
          </w:r>
          <w:r>
            <w:t>, Etters, PA</w:t>
          </w:r>
        </w:sdtContent>
      </w:sdt>
      <w:r w:rsidR="00BE4B14">
        <w:tab/>
      </w:r>
      <w:r w:rsidR="003C4F41">
        <w:t>5/2022-present</w:t>
      </w:r>
    </w:p>
    <w:sdt>
      <w:sdtPr>
        <w:id w:val="9459741"/>
        <w:placeholder>
          <w:docPart w:val="A2C993D0D2F5CD44A6FF5F7C376E1374"/>
        </w:placeholder>
      </w:sdtPr>
      <w:sdtContent>
        <w:p w14:paraId="13A30789" w14:textId="58AA0098" w:rsidR="006776E2" w:rsidRDefault="003C4F41" w:rsidP="006776E2">
          <w:pPr>
            <w:pStyle w:val="ListBullet"/>
            <w:numPr>
              <w:ilvl w:val="0"/>
              <w:numId w:val="15"/>
            </w:numPr>
            <w:spacing w:after="0"/>
          </w:pPr>
          <w:r>
            <w:t xml:space="preserve">Leading sales representative for Ford Pro’s </w:t>
          </w:r>
          <w:r w:rsidR="00F74A75">
            <w:t xml:space="preserve">EV </w:t>
          </w:r>
          <w:r>
            <w:t xml:space="preserve">charging team, selling the most </w:t>
          </w:r>
          <w:r w:rsidR="001B48C9">
            <w:t xml:space="preserve">new </w:t>
          </w:r>
          <w:r>
            <w:t>logos</w:t>
          </w:r>
          <w:r w:rsidR="006776E2">
            <w:t xml:space="preserve"> in first year</w:t>
          </w:r>
        </w:p>
        <w:p w14:paraId="45164DBE" w14:textId="77777777" w:rsidR="006776E2" w:rsidRDefault="003C4F41" w:rsidP="006776E2">
          <w:pPr>
            <w:pStyle w:val="ListBullet"/>
            <w:numPr>
              <w:ilvl w:val="0"/>
              <w:numId w:val="15"/>
            </w:numPr>
            <w:spacing w:after="0"/>
          </w:pPr>
          <w:r>
            <w:t>Piloting multiple Fortune 500 companies’ fleet’</w:t>
          </w:r>
          <w:r w:rsidR="006776E2">
            <w:t>s depot charging installations</w:t>
          </w:r>
        </w:p>
        <w:p w14:paraId="73B25F61" w14:textId="45DFB9C8" w:rsidR="006776E2" w:rsidRDefault="006776E2" w:rsidP="006776E2">
          <w:pPr>
            <w:pStyle w:val="ListBullet"/>
            <w:numPr>
              <w:ilvl w:val="0"/>
              <w:numId w:val="15"/>
            </w:numPr>
            <w:spacing w:after="0"/>
          </w:pPr>
          <w:r>
            <w:t>Growing</w:t>
          </w:r>
          <w:r w:rsidR="003C4F41">
            <w:t xml:space="preserve"> elect</w:t>
          </w:r>
          <w:r w:rsidR="003C1B08">
            <w:t xml:space="preserve">ric fleets through </w:t>
          </w:r>
          <w:r w:rsidR="003C4F41">
            <w:t>home charging p</w:t>
          </w:r>
          <w:r>
            <w:t xml:space="preserve">rograms and </w:t>
          </w:r>
          <w:r w:rsidR="003C4F41">
            <w:t>working with companies directly</w:t>
          </w:r>
          <w:r>
            <w:t xml:space="preserve">, </w:t>
          </w:r>
          <w:r w:rsidR="003C4F41">
            <w:t xml:space="preserve">as well as </w:t>
          </w:r>
          <w:r>
            <w:t xml:space="preserve">with </w:t>
          </w:r>
          <w:r w:rsidR="003C4F41">
            <w:t>their fleet man</w:t>
          </w:r>
          <w:r>
            <w:t>agement companies</w:t>
          </w:r>
        </w:p>
        <w:p w14:paraId="2ACB351F" w14:textId="2689D96B" w:rsidR="008C503B" w:rsidRDefault="006776E2" w:rsidP="006776E2">
          <w:pPr>
            <w:pStyle w:val="ListBullet"/>
            <w:numPr>
              <w:ilvl w:val="0"/>
              <w:numId w:val="15"/>
            </w:numPr>
            <w:spacing w:after="0"/>
          </w:pPr>
          <w:r>
            <w:t>Collaborating</w:t>
          </w:r>
          <w:r w:rsidR="003C1B08">
            <w:t xml:space="preserve"> </w:t>
          </w:r>
          <w:r w:rsidR="003C4F41">
            <w:t xml:space="preserve">closely with </w:t>
          </w:r>
          <w:proofErr w:type="spellStart"/>
          <w:r w:rsidR="003C4F41">
            <w:t>Qmerit</w:t>
          </w:r>
          <w:proofErr w:type="spellEnd"/>
          <w:r w:rsidR="003C4F41">
            <w:t xml:space="preserve"> for the success of many of these home installation programs.</w:t>
          </w:r>
        </w:p>
      </w:sdtContent>
    </w:sdt>
    <w:p w14:paraId="50C1AD85" w14:textId="3AD3CE13" w:rsidR="008C503B" w:rsidRDefault="006776E2" w:rsidP="006776E2">
      <w:pPr>
        <w:pStyle w:val="Heading2"/>
        <w:spacing w:before="0" w:after="0"/>
      </w:pPr>
      <w:sdt>
        <w:sdtPr>
          <w:id w:val="9459744"/>
          <w:placeholder>
            <w:docPart w:val="CD4625B27F40AF46B86537E4509CCD7F"/>
          </w:placeholder>
        </w:sdtPr>
        <w:sdtContent>
          <w:proofErr w:type="spellStart"/>
          <w:r w:rsidR="003C4F41">
            <w:t>Verdek</w:t>
          </w:r>
          <w:proofErr w:type="spellEnd"/>
          <w:r w:rsidR="003C4F41">
            <w:t xml:space="preserve"> – Regional Sales Manager</w:t>
          </w:r>
          <w:r w:rsidR="00012B97">
            <w:t>, Camp Hill</w:t>
          </w:r>
          <w:r>
            <w:t>, PA</w:t>
          </w:r>
          <w:bookmarkStart w:id="0" w:name="_GoBack"/>
          <w:bookmarkEnd w:id="0"/>
        </w:sdtContent>
      </w:sdt>
      <w:r w:rsidR="00BE4B14">
        <w:tab/>
      </w:r>
      <w:r w:rsidR="003C4F41">
        <w:t>2/2020-5/2022</w:t>
      </w:r>
    </w:p>
    <w:sdt>
      <w:sdtPr>
        <w:id w:val="9459797"/>
        <w:placeholder>
          <w:docPart w:val="4B9B2D0E7F941542A5CCAD0C4DAF94E0"/>
        </w:placeholder>
      </w:sdtPr>
      <w:sdtContent>
        <w:p w14:paraId="4BEFD1A3" w14:textId="77777777" w:rsidR="006776E2" w:rsidRDefault="003C4F41" w:rsidP="006776E2">
          <w:pPr>
            <w:pStyle w:val="ListBullet"/>
            <w:numPr>
              <w:ilvl w:val="0"/>
              <w:numId w:val="16"/>
            </w:numPr>
            <w:spacing w:after="0"/>
          </w:pPr>
          <w:r>
            <w:t xml:space="preserve">Managed sales for the east </w:t>
          </w:r>
          <w:r w:rsidR="006776E2">
            <w:t xml:space="preserve">coast for </w:t>
          </w:r>
          <w:proofErr w:type="spellStart"/>
          <w:r w:rsidR="006776E2">
            <w:t>Verdek</w:t>
          </w:r>
        </w:p>
        <w:p w14:paraId="476BB8BC" w14:textId="77777777" w:rsidR="006776E2" w:rsidRDefault="006776E2" w:rsidP="006776E2">
          <w:pPr>
            <w:pStyle w:val="ListBullet"/>
            <w:numPr>
              <w:ilvl w:val="0"/>
              <w:numId w:val="16"/>
            </w:numPr>
            <w:spacing w:after="0"/>
          </w:pPr>
          <w:proofErr w:type="spellEnd"/>
          <w:r>
            <w:t>Worked</w:t>
          </w:r>
          <w:r w:rsidR="003C4F41">
            <w:t xml:space="preserve"> with multiple vendors, i</w:t>
          </w:r>
          <w:r w:rsidR="00C8193B">
            <w:t>nstall</w:t>
          </w:r>
          <w:r w:rsidR="003C1B08">
            <w:t xml:space="preserve">ers, and customers to provide a </w:t>
          </w:r>
          <w:r w:rsidR="00C8193B">
            <w:t xml:space="preserve">turnkey EV charging solution for their parking lots. </w:t>
          </w:r>
        </w:p>
        <w:p w14:paraId="312A9731" w14:textId="5460ADBD" w:rsidR="00C8193B" w:rsidRDefault="006776E2" w:rsidP="006776E2">
          <w:pPr>
            <w:pStyle w:val="ListBullet"/>
            <w:numPr>
              <w:ilvl w:val="0"/>
              <w:numId w:val="16"/>
            </w:numPr>
            <w:spacing w:after="0"/>
          </w:pPr>
          <w:r>
            <w:t>Collaborated</w:t>
          </w:r>
          <w:r w:rsidR="00C8193B">
            <w:t xml:space="preserve"> closely with the CEO and i</w:t>
          </w:r>
          <w:r w:rsidR="003C1B08">
            <w:t xml:space="preserve">nstallation partners to develop </w:t>
          </w:r>
          <w:r w:rsidR="00C8193B">
            <w:t>quotes for customers on installations.</w:t>
          </w:r>
        </w:p>
        <w:p w14:paraId="49F6FE67" w14:textId="32901830" w:rsidR="00C8193B" w:rsidRPr="00C8193B" w:rsidRDefault="006776E2" w:rsidP="006776E2">
          <w:pPr>
            <w:pStyle w:val="Heading2"/>
            <w:spacing w:before="0" w:after="0"/>
          </w:pPr>
          <w:sdt>
            <w:sdtPr>
              <w:id w:val="353932894"/>
              <w:placeholder>
                <w:docPart w:val="C936F367077F2845B7CF935FAA7435D6"/>
              </w:placeholder>
            </w:sdtPr>
            <w:sdtContent>
              <w:proofErr w:type="spellStart"/>
              <w:r w:rsidR="00C8193B">
                <w:t>Noodoe</w:t>
              </w:r>
              <w:proofErr w:type="spellEnd"/>
              <w:r w:rsidR="00C8193B">
                <w:t xml:space="preserve"> – Sales Manager</w:t>
              </w:r>
              <w:r>
                <w:t>, Los Angeles, CA</w:t>
              </w:r>
            </w:sdtContent>
          </w:sdt>
          <w:r w:rsidR="00C8193B">
            <w:tab/>
            <w:t>9/2019-1/2020</w:t>
          </w:r>
        </w:p>
        <w:p w14:paraId="341B8686" w14:textId="77777777" w:rsidR="006776E2" w:rsidRDefault="006776E2" w:rsidP="006776E2">
          <w:pPr>
            <w:pStyle w:val="ListBullet"/>
            <w:numPr>
              <w:ilvl w:val="0"/>
              <w:numId w:val="17"/>
            </w:numPr>
            <w:spacing w:after="0"/>
          </w:pPr>
          <w:r>
            <w:t>Generated</w:t>
          </w:r>
          <w:r w:rsidR="007D2CDE">
            <w:t xml:space="preserve"> </w:t>
          </w:r>
          <w:r w:rsidR="00F74A75">
            <w:t xml:space="preserve">EV charging </w:t>
          </w:r>
          <w:r w:rsidR="007D2CDE">
            <w:t>business</w:t>
          </w:r>
          <w:r>
            <w:t xml:space="preserve"> leads</w:t>
          </w:r>
          <w:r w:rsidR="007D2CDE">
            <w:t xml:space="preserve"> through strategic outreach into</w:t>
          </w:r>
          <w:r>
            <w:t xml:space="preserve"> the hospitality industry in Los Angeles </w:t>
          </w:r>
          <w:r w:rsidR="00904566">
            <w:t>that le</w:t>
          </w:r>
          <w:r w:rsidR="007D2CDE">
            <w:t xml:space="preserve">d to installations with different partners in the area. </w:t>
          </w:r>
        </w:p>
        <w:p w14:paraId="238A99D3" w14:textId="1F048F42" w:rsidR="007D2CDE" w:rsidRDefault="007D2CDE" w:rsidP="006776E2">
          <w:pPr>
            <w:pStyle w:val="ListBullet"/>
            <w:numPr>
              <w:ilvl w:val="0"/>
              <w:numId w:val="17"/>
            </w:numPr>
            <w:spacing w:after="0"/>
          </w:pPr>
          <w:r>
            <w:t>Supported media events for th</w:t>
          </w:r>
          <w:r w:rsidR="003C1B08">
            <w:t xml:space="preserve">e company at </w:t>
          </w:r>
          <w:r>
            <w:t>major hotels in the area.</w:t>
          </w:r>
        </w:p>
        <w:p w14:paraId="173BF66B" w14:textId="5CFCB749" w:rsidR="007D2CDE" w:rsidRPr="00C8193B" w:rsidRDefault="006776E2" w:rsidP="006776E2">
          <w:pPr>
            <w:pStyle w:val="Heading2"/>
            <w:spacing w:before="0" w:after="0"/>
          </w:pPr>
          <w:sdt>
            <w:sdtPr>
              <w:id w:val="-1908377040"/>
              <w:placeholder>
                <w:docPart w:val="B2A8594D8240B040AB4B704F26AD78EB"/>
              </w:placeholder>
            </w:sdtPr>
            <w:sdtContent>
              <w:r w:rsidR="007D2CDE">
                <w:t>Spectrum</w:t>
              </w:r>
              <w:r w:rsidR="00904566">
                <w:t xml:space="preserve"> – Account Executive</w:t>
              </w:r>
              <w:r>
                <w:t>, Los Angeles, CA</w:t>
              </w:r>
            </w:sdtContent>
          </w:sdt>
          <w:r w:rsidR="007D2CDE">
            <w:tab/>
            <w:t>5/2019-7/2019</w:t>
          </w:r>
        </w:p>
        <w:p w14:paraId="3245DEAB" w14:textId="77777777" w:rsidR="006776E2" w:rsidRDefault="00904566" w:rsidP="006776E2">
          <w:pPr>
            <w:pStyle w:val="ListBullet"/>
            <w:numPr>
              <w:ilvl w:val="0"/>
              <w:numId w:val="18"/>
            </w:numPr>
            <w:spacing w:after="0"/>
          </w:pPr>
          <w:r>
            <w:t xml:space="preserve">Sold phone, </w:t>
          </w:r>
          <w:proofErr w:type="gramStart"/>
          <w:r>
            <w:t>internet</w:t>
          </w:r>
          <w:proofErr w:type="gramEnd"/>
          <w:r>
            <w:t xml:space="preserve">, and TV services to businesses. </w:t>
          </w:r>
        </w:p>
        <w:p w14:paraId="72691446" w14:textId="06886082" w:rsidR="00904566" w:rsidRDefault="006776E2" w:rsidP="006776E2">
          <w:pPr>
            <w:pStyle w:val="ListBullet"/>
            <w:numPr>
              <w:ilvl w:val="0"/>
              <w:numId w:val="18"/>
            </w:numPr>
            <w:spacing w:after="0"/>
          </w:pPr>
          <w:r>
            <w:t>Targeted</w:t>
          </w:r>
          <w:r w:rsidR="00904566">
            <w:t xml:space="preserve"> competitive geographi</w:t>
          </w:r>
          <w:r w:rsidR="003C1B08">
            <w:t xml:space="preserve">c locations that had overlap of </w:t>
          </w:r>
          <w:r w:rsidR="00904566">
            <w:t>cable services.</w:t>
          </w:r>
        </w:p>
        <w:p w14:paraId="443BC47B" w14:textId="66106128" w:rsidR="00904566" w:rsidRPr="00C8193B" w:rsidRDefault="006776E2" w:rsidP="006776E2">
          <w:pPr>
            <w:pStyle w:val="Heading2"/>
            <w:spacing w:before="0" w:after="0"/>
          </w:pPr>
          <w:sdt>
            <w:sdtPr>
              <w:id w:val="385382594"/>
              <w:placeholder>
                <w:docPart w:val="919C3A38F7BD1D42B7DC8695B6A435B7"/>
              </w:placeholder>
            </w:sdtPr>
            <w:sdtContent>
              <w:r w:rsidR="00904566">
                <w:t>Tesla/</w:t>
              </w:r>
              <w:proofErr w:type="spellStart"/>
              <w:r w:rsidR="00904566">
                <w:t>SolarCity</w:t>
              </w:r>
              <w:proofErr w:type="spellEnd"/>
              <w:r w:rsidR="00904566">
                <w:t xml:space="preserve"> – Energy Advisor</w:t>
              </w:r>
              <w:r>
                <w:t>, Camp Hill, PA and Los Angeles, CA</w:t>
              </w:r>
            </w:sdtContent>
          </w:sdt>
          <w:r w:rsidR="00904566">
            <w:tab/>
            <w:t>6/2016-11/2018</w:t>
          </w:r>
        </w:p>
        <w:p w14:paraId="37741DAA" w14:textId="77777777" w:rsidR="00012B97" w:rsidRDefault="00904566" w:rsidP="006776E2">
          <w:pPr>
            <w:pStyle w:val="ListBullet"/>
            <w:numPr>
              <w:ilvl w:val="0"/>
              <w:numId w:val="19"/>
            </w:numPr>
            <w:spacing w:after="0"/>
          </w:pPr>
          <w:r>
            <w:t>Began as an ene</w:t>
          </w:r>
          <w:r w:rsidR="006776E2">
            <w:t xml:space="preserve">rgy specialist for </w:t>
          </w:r>
          <w:proofErr w:type="spellStart"/>
          <w:r w:rsidR="006776E2">
            <w:t>SolarCity</w:t>
          </w:r>
          <w:proofErr w:type="spellEnd"/>
          <w:r w:rsidR="006776E2">
            <w:t>,</w:t>
          </w:r>
          <w:r>
            <w:t xml:space="preserve"> ranked 3</w:t>
          </w:r>
          <w:r w:rsidRPr="008907DC">
            <w:rPr>
              <w:vertAlign w:val="superscript"/>
            </w:rPr>
            <w:t>rd</w:t>
          </w:r>
          <w:r>
            <w:t xml:space="preserve"> in the company for sale</w:t>
          </w:r>
          <w:r w:rsidR="003C1B08">
            <w:t xml:space="preserve">s generated in this position in </w:t>
          </w:r>
          <w:r>
            <w:t>November 2016 an</w:t>
          </w:r>
          <w:r w:rsidR="00012B97">
            <w:t>d was consistently 3x the quota</w:t>
          </w:r>
          <w:r>
            <w:t xml:space="preserve"> </w:t>
          </w:r>
        </w:p>
        <w:p w14:paraId="74DF6A91" w14:textId="77777777" w:rsidR="00012B97" w:rsidRDefault="00012B97" w:rsidP="006776E2">
          <w:pPr>
            <w:pStyle w:val="ListBullet"/>
            <w:numPr>
              <w:ilvl w:val="0"/>
              <w:numId w:val="19"/>
            </w:numPr>
            <w:spacing w:after="0"/>
          </w:pPr>
          <w:r>
            <w:t xml:space="preserve">As </w:t>
          </w:r>
          <w:proofErr w:type="gramStart"/>
          <w:r>
            <w:t>an energy</w:t>
          </w:r>
          <w:proofErr w:type="gramEnd"/>
          <w:r>
            <w:t xml:space="preserve"> advisor,</w:t>
          </w:r>
          <w:r w:rsidR="00904566">
            <w:t xml:space="preserve"> averag</w:t>
          </w:r>
          <w:r w:rsidR="003C1B08">
            <w:t xml:space="preserve">ed 8 sales a month with average </w:t>
          </w:r>
          <w:r w:rsidR="00904566">
            <w:t xml:space="preserve">systems being 11kW installations. </w:t>
          </w:r>
        </w:p>
        <w:p w14:paraId="6A6A662B" w14:textId="77777777" w:rsidR="00012B97" w:rsidRDefault="00904566" w:rsidP="006776E2">
          <w:pPr>
            <w:pStyle w:val="ListBullet"/>
            <w:numPr>
              <w:ilvl w:val="0"/>
              <w:numId w:val="19"/>
            </w:numPr>
            <w:spacing w:after="0"/>
          </w:pPr>
          <w:r>
            <w:t>Sold 70% PPA’s and 30% 10 year and 20 year sol</w:t>
          </w:r>
          <w:r w:rsidR="003C1B08">
            <w:t xml:space="preserve">ar loans, some with </w:t>
          </w:r>
          <w:proofErr w:type="spellStart"/>
          <w:r w:rsidR="003C1B08">
            <w:t>Powerwalls</w:t>
          </w:r>
          <w:proofErr w:type="spellEnd"/>
          <w:r w:rsidR="003C1B08">
            <w:t xml:space="preserve">. </w:t>
          </w:r>
        </w:p>
        <w:p w14:paraId="43ED70AF" w14:textId="2FC61021" w:rsidR="00904566" w:rsidRDefault="00012B97" w:rsidP="006776E2">
          <w:pPr>
            <w:pStyle w:val="ListBullet"/>
            <w:numPr>
              <w:ilvl w:val="0"/>
              <w:numId w:val="19"/>
            </w:numPr>
            <w:spacing w:after="0"/>
          </w:pPr>
          <w:r>
            <w:t>Developed k</w:t>
          </w:r>
          <w:r w:rsidR="00904566">
            <w:t>nowledge of battery technology, solar, and financing options.</w:t>
          </w:r>
        </w:p>
        <w:p w14:paraId="0708C6CA" w14:textId="158B3FBB" w:rsidR="00904566" w:rsidRDefault="006776E2" w:rsidP="006776E2">
          <w:pPr>
            <w:pStyle w:val="Heading2"/>
            <w:spacing w:before="0" w:after="0"/>
          </w:pPr>
          <w:sdt>
            <w:sdtPr>
              <w:id w:val="-2121296131"/>
              <w:placeholder>
                <w:docPart w:val="02926A138D1C8F4BA595448DAA8FD0BF"/>
              </w:placeholder>
            </w:sdtPr>
            <w:sdtContent>
              <w:r w:rsidR="00904566">
                <w:t>Solar Innovations</w:t>
              </w:r>
            </w:sdtContent>
          </w:sdt>
          <w:r w:rsidR="00904566">
            <w:t xml:space="preserve"> - Project Manager</w:t>
          </w:r>
          <w:r w:rsidR="00012B97">
            <w:t>, Pine Grove</w:t>
          </w:r>
          <w:r>
            <w:t>, PA</w:t>
          </w:r>
          <w:r w:rsidR="00904566">
            <w:tab/>
            <w:t>8/2014-2/2016</w:t>
          </w:r>
        </w:p>
        <w:p w14:paraId="348B0E89" w14:textId="77777777" w:rsidR="00012B97" w:rsidRDefault="00904566" w:rsidP="00012B97">
          <w:pPr>
            <w:pStyle w:val="ListBullet"/>
            <w:numPr>
              <w:ilvl w:val="0"/>
              <w:numId w:val="20"/>
            </w:numPr>
            <w:spacing w:after="0"/>
          </w:pPr>
          <w:r>
            <w:t>Managed 4 million dollars worth of aluminum and glass projects over the course of a</w:t>
          </w:r>
          <w:r w:rsidR="00012B97">
            <w:t xml:space="preserve"> year </w:t>
          </w:r>
        </w:p>
        <w:p w14:paraId="76BEE55B" w14:textId="126FC4B4" w:rsidR="008C503B" w:rsidRDefault="00012B97" w:rsidP="00012B97">
          <w:pPr>
            <w:pStyle w:val="ListBullet"/>
            <w:numPr>
              <w:ilvl w:val="0"/>
              <w:numId w:val="20"/>
            </w:numPr>
            <w:spacing w:after="0"/>
          </w:pPr>
          <w:r>
            <w:t>Assisted</w:t>
          </w:r>
          <w:r w:rsidR="003C1B08">
            <w:t xml:space="preserve"> with </w:t>
          </w:r>
          <w:r w:rsidR="00904566">
            <w:t xml:space="preserve">troubleshooting hardware needs for onsite installations using </w:t>
          </w:r>
          <w:proofErr w:type="gramStart"/>
          <w:r w:rsidR="00904566">
            <w:t>shop drawing</w:t>
          </w:r>
          <w:proofErr w:type="gramEnd"/>
          <w:r w:rsidR="00904566">
            <w:t xml:space="preserve"> approva</w:t>
          </w:r>
          <w:r w:rsidR="003C1B08">
            <w:t xml:space="preserve">ls, change orders, reworks, and </w:t>
          </w:r>
          <w:r w:rsidR="00904566">
            <w:t>service and warranty requests.</w:t>
          </w:r>
        </w:p>
      </w:sdtContent>
    </w:sdt>
    <w:p w14:paraId="64D9E476" w14:textId="77777777" w:rsidR="00012B97" w:rsidRDefault="00012B97" w:rsidP="006776E2">
      <w:pPr>
        <w:pStyle w:val="Heading1"/>
        <w:spacing w:before="0" w:after="0"/>
      </w:pPr>
    </w:p>
    <w:p w14:paraId="1471DA2F" w14:textId="5D2AF42C" w:rsidR="008C503B" w:rsidRDefault="00BE4B14" w:rsidP="006776E2">
      <w:pPr>
        <w:pStyle w:val="Heading1"/>
        <w:spacing w:before="0" w:after="0"/>
      </w:pPr>
      <w:r>
        <w:t>Education</w:t>
      </w:r>
      <w:r w:rsidR="007B3AFA">
        <w:t xml:space="preserve"> </w:t>
      </w:r>
    </w:p>
    <w:p w14:paraId="6ECBF5F1" w14:textId="77777777" w:rsidR="00904566" w:rsidRDefault="006776E2" w:rsidP="006776E2">
      <w:pPr>
        <w:pStyle w:val="Heading2"/>
        <w:spacing w:before="0" w:after="0"/>
      </w:pPr>
      <w:sdt>
        <w:sdtPr>
          <w:id w:val="9459748"/>
          <w:placeholder>
            <w:docPart w:val="4839C63FD08F3F4EB356658AE7621A13"/>
          </w:placeholder>
        </w:sdtPr>
        <w:sdtContent>
          <w:r w:rsidR="00904566">
            <w:t>Arizona State University</w:t>
          </w:r>
        </w:sdtContent>
      </w:sdt>
      <w:r w:rsidR="00904566">
        <w:tab/>
        <w:t>8/2006-5/2010</w:t>
      </w:r>
    </w:p>
    <w:p w14:paraId="228D4CDC" w14:textId="1B1C34CB" w:rsidR="008C503B" w:rsidRDefault="00904566" w:rsidP="006776E2">
      <w:pPr>
        <w:pStyle w:val="BodyText"/>
        <w:spacing w:after="0"/>
      </w:pPr>
      <w:r>
        <w:t xml:space="preserve">Dean’s Scholarship for all 4 years while attending and finishing with a 3.22 GPA in Business with a concentration in </w:t>
      </w:r>
      <w:r w:rsidR="003C1B08">
        <w:t>sustainability, and a minor in e</w:t>
      </w:r>
      <w:r>
        <w:t>conomics.</w:t>
      </w:r>
      <w:r w:rsidR="007B3AFA">
        <w:t xml:space="preserve"> </w:t>
      </w:r>
    </w:p>
    <w:p w14:paraId="161E701E" w14:textId="77777777" w:rsidR="00012B97" w:rsidRDefault="00012B97" w:rsidP="006776E2">
      <w:pPr>
        <w:pStyle w:val="BodyText"/>
        <w:spacing w:after="0"/>
        <w:rPr>
          <w:rFonts w:asciiTheme="majorHAnsi" w:hAnsiTheme="majorHAnsi"/>
          <w:b/>
          <w:sz w:val="28"/>
          <w:szCs w:val="28"/>
        </w:rPr>
      </w:pPr>
    </w:p>
    <w:p w14:paraId="33CBFB40" w14:textId="33728E1B" w:rsidR="00041B85" w:rsidRPr="003C24D1" w:rsidRDefault="00041B85" w:rsidP="006776E2">
      <w:pPr>
        <w:pStyle w:val="BodyText"/>
        <w:spacing w:after="0"/>
        <w:rPr>
          <w:rFonts w:asciiTheme="majorHAnsi" w:hAnsiTheme="majorHAnsi"/>
          <w:b/>
          <w:sz w:val="28"/>
          <w:szCs w:val="28"/>
        </w:rPr>
      </w:pPr>
      <w:r w:rsidRPr="003C24D1">
        <w:rPr>
          <w:rFonts w:asciiTheme="majorHAnsi" w:hAnsiTheme="majorHAnsi"/>
          <w:b/>
          <w:sz w:val="28"/>
          <w:szCs w:val="28"/>
        </w:rPr>
        <w:t>Skills</w:t>
      </w:r>
    </w:p>
    <w:p w14:paraId="5B086556" w14:textId="77777777" w:rsidR="00012B97" w:rsidRDefault="00041B85" w:rsidP="00012B97">
      <w:pPr>
        <w:pStyle w:val="BodyText"/>
        <w:numPr>
          <w:ilvl w:val="0"/>
          <w:numId w:val="21"/>
        </w:numPr>
        <w:spacing w:after="0"/>
      </w:pPr>
      <w:r>
        <w:t xml:space="preserve">Proficient in </w:t>
      </w:r>
      <w:proofErr w:type="spellStart"/>
      <w:r>
        <w:t>Salesforce</w:t>
      </w:r>
      <w:proofErr w:type="spellEnd"/>
      <w:r>
        <w:t xml:space="preserve"> and Outlook. </w:t>
      </w:r>
    </w:p>
    <w:p w14:paraId="4CC28311" w14:textId="6C248DEC" w:rsidR="00041B85" w:rsidRPr="00041B85" w:rsidRDefault="00041B85" w:rsidP="00012B97">
      <w:pPr>
        <w:pStyle w:val="BodyText"/>
        <w:numPr>
          <w:ilvl w:val="0"/>
          <w:numId w:val="21"/>
        </w:numPr>
        <w:spacing w:after="0"/>
      </w:pPr>
      <w:r>
        <w:t>Skilled at video and in-person sales demonstrations to customers.</w:t>
      </w:r>
    </w:p>
    <w:sectPr w:rsidR="00041B85" w:rsidRPr="00041B85" w:rsidSect="00904566">
      <w:headerReference w:type="default" r:id="rId9"/>
      <w:headerReference w:type="first" r:id="rId10"/>
      <w:pgSz w:w="12240" w:h="15840"/>
      <w:pgMar w:top="287"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B943F" w14:textId="77777777" w:rsidR="006776E2" w:rsidRDefault="006776E2">
      <w:pPr>
        <w:spacing w:line="240" w:lineRule="auto"/>
      </w:pPr>
      <w:r>
        <w:separator/>
      </w:r>
    </w:p>
  </w:endnote>
  <w:endnote w:type="continuationSeparator" w:id="0">
    <w:p w14:paraId="2F465D9A" w14:textId="77777777" w:rsidR="006776E2" w:rsidRDefault="00677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Franklin Gothic Medium">
    <w:panose1 w:val="020B06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A64B2" w14:textId="77777777" w:rsidR="006776E2" w:rsidRDefault="006776E2">
      <w:pPr>
        <w:spacing w:line="240" w:lineRule="auto"/>
      </w:pPr>
      <w:r>
        <w:separator/>
      </w:r>
    </w:p>
  </w:footnote>
  <w:footnote w:type="continuationSeparator" w:id="0">
    <w:p w14:paraId="6502A535" w14:textId="77777777" w:rsidR="006776E2" w:rsidRDefault="006776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D5712" w14:textId="77777777" w:rsidR="006776E2" w:rsidRDefault="006776E2">
    <w:pPr>
      <w:pStyle w:val="Header"/>
    </w:pPr>
    <w:r>
      <w:t xml:space="preserve">Page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CEA65" w14:textId="25E6EAD4" w:rsidR="006776E2" w:rsidRDefault="006776E2" w:rsidP="006A0C92">
    <w:pPr>
      <w:pStyle w:val="Title"/>
      <w:jc w:val="right"/>
    </w:pPr>
    <w:r>
      <w:t xml:space="preserve">Adam </w:t>
    </w:r>
    <w:proofErr w:type="spellStart"/>
    <w:r>
      <w:t>Piontkowski</w:t>
    </w:r>
    <w:proofErr w:type="spellEnd"/>
  </w:p>
  <w:p w14:paraId="1FE8F863" w14:textId="35CDD1C3" w:rsidR="006776E2" w:rsidRDefault="006776E2" w:rsidP="006A0C92">
    <w:pPr>
      <w:pStyle w:val="NoSpacing"/>
      <w:jc w:val="right"/>
    </w:pPr>
    <w:r>
      <w:t xml:space="preserve">29 </w:t>
    </w:r>
    <w:proofErr w:type="spellStart"/>
    <w:r>
      <w:t>Fargreen</w:t>
    </w:r>
    <w:proofErr w:type="spellEnd"/>
    <w:r>
      <w:t xml:space="preserve"> Court Etters, PA 17319</w:t>
    </w:r>
    <w:r>
      <w:br/>
      <w:t xml:space="preserve">Phone: 717-512-6046  </w:t>
    </w:r>
  </w:p>
  <w:p w14:paraId="33F4F15E" w14:textId="56DC8095" w:rsidR="006776E2" w:rsidRDefault="006776E2" w:rsidP="006A0C92">
    <w:pPr>
      <w:pStyle w:val="NoSpacing"/>
      <w:jc w:val="right"/>
    </w:pPr>
    <w:r>
      <w:t>E-mail: adampiont@gmail.com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CF8398C"/>
    <w:multiLevelType w:val="hybridMultilevel"/>
    <w:tmpl w:val="02CE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209A5"/>
    <w:multiLevelType w:val="hybridMultilevel"/>
    <w:tmpl w:val="425A0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5485F"/>
    <w:multiLevelType w:val="hybridMultilevel"/>
    <w:tmpl w:val="63B4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F6364"/>
    <w:multiLevelType w:val="hybridMultilevel"/>
    <w:tmpl w:val="712C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66422"/>
    <w:multiLevelType w:val="hybridMultilevel"/>
    <w:tmpl w:val="5A1C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071DA"/>
    <w:multiLevelType w:val="hybridMultilevel"/>
    <w:tmpl w:val="F490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A2C91"/>
    <w:multiLevelType w:val="hybridMultilevel"/>
    <w:tmpl w:val="CA5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7E4D1A"/>
    <w:multiLevelType w:val="hybridMultilevel"/>
    <w:tmpl w:val="2838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643D64"/>
    <w:multiLevelType w:val="hybridMultilevel"/>
    <w:tmpl w:val="BA6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33B94"/>
    <w:multiLevelType w:val="hybridMultilevel"/>
    <w:tmpl w:val="D91C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B15F5"/>
    <w:multiLevelType w:val="hybridMultilevel"/>
    <w:tmpl w:val="22A45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0"/>
  </w:num>
  <w:num w:numId="14">
    <w:abstractNumId w:val="20"/>
  </w:num>
  <w:num w:numId="15">
    <w:abstractNumId w:val="17"/>
  </w:num>
  <w:num w:numId="16">
    <w:abstractNumId w:val="14"/>
  </w:num>
  <w:num w:numId="17">
    <w:abstractNumId w:val="11"/>
  </w:num>
  <w:num w:numId="18">
    <w:abstractNumId w:val="9"/>
  </w:num>
  <w:num w:numId="19">
    <w:abstractNumId w:val="16"/>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C4F41"/>
    <w:rsid w:val="00012B97"/>
    <w:rsid w:val="00041B85"/>
    <w:rsid w:val="0010683D"/>
    <w:rsid w:val="00146310"/>
    <w:rsid w:val="001A3DF0"/>
    <w:rsid w:val="001B48C9"/>
    <w:rsid w:val="00361852"/>
    <w:rsid w:val="003C1B08"/>
    <w:rsid w:val="003C24D1"/>
    <w:rsid w:val="003C4F41"/>
    <w:rsid w:val="005122B9"/>
    <w:rsid w:val="00635811"/>
    <w:rsid w:val="006776E2"/>
    <w:rsid w:val="006A0C92"/>
    <w:rsid w:val="007B3AFA"/>
    <w:rsid w:val="007D2CDE"/>
    <w:rsid w:val="008C503B"/>
    <w:rsid w:val="008E0DDF"/>
    <w:rsid w:val="00904566"/>
    <w:rsid w:val="009448D8"/>
    <w:rsid w:val="00995EAB"/>
    <w:rsid w:val="00AF11BA"/>
    <w:rsid w:val="00BA53BE"/>
    <w:rsid w:val="00BE4B14"/>
    <w:rsid w:val="00C8193B"/>
    <w:rsid w:val="00F74A7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DDDDDD"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8C503B"/>
    <w:rPr>
      <w:b/>
      <w:bCs/>
      <w:i/>
      <w:iCs/>
      <w:color w:val="DDDDDD"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A5A5A5"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DDDDDD"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8C503B"/>
    <w:rPr>
      <w:b/>
      <w:bCs/>
      <w:i/>
      <w:iCs/>
      <w:color w:val="DDDDDD"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FFC61BCCD516458928065476D17785"/>
        <w:category>
          <w:name w:val="General"/>
          <w:gallery w:val="placeholder"/>
        </w:category>
        <w:types>
          <w:type w:val="bbPlcHdr"/>
        </w:types>
        <w:behaviors>
          <w:behavior w:val="content"/>
        </w:behaviors>
        <w:guid w:val="{7CBCE9F3-A638-FD47-9C72-BC34871CD304}"/>
      </w:docPartPr>
      <w:docPartBody>
        <w:p w:rsidR="0092472C" w:rsidRDefault="0092472C">
          <w:pPr>
            <w:pStyle w:val="A8FFC61BCCD516458928065476D17785"/>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573C0A7C403DAC409C468DEEAA8082C0"/>
        <w:category>
          <w:name w:val="General"/>
          <w:gallery w:val="placeholder"/>
        </w:category>
        <w:types>
          <w:type w:val="bbPlcHdr"/>
        </w:types>
        <w:behaviors>
          <w:behavior w:val="content"/>
        </w:behaviors>
        <w:guid w:val="{EBE455A2-B151-6841-823E-415EACE2F521}"/>
      </w:docPartPr>
      <w:docPartBody>
        <w:p w:rsidR="0092472C" w:rsidRDefault="0092472C">
          <w:pPr>
            <w:pStyle w:val="573C0A7C403DAC409C468DEEAA8082C0"/>
          </w:pPr>
          <w:r>
            <w:t>Lorem ipsum dolor</w:t>
          </w:r>
        </w:p>
      </w:docPartBody>
    </w:docPart>
    <w:docPart>
      <w:docPartPr>
        <w:name w:val="A2C993D0D2F5CD44A6FF5F7C376E1374"/>
        <w:category>
          <w:name w:val="General"/>
          <w:gallery w:val="placeholder"/>
        </w:category>
        <w:types>
          <w:type w:val="bbPlcHdr"/>
        </w:types>
        <w:behaviors>
          <w:behavior w:val="content"/>
        </w:behaviors>
        <w:guid w:val="{47B8E66B-D1EE-B444-A2B0-49ED13CD6EF7}"/>
      </w:docPartPr>
      <w:docPartBody>
        <w:p w:rsidR="0092472C" w:rsidRDefault="0092472C">
          <w:pPr>
            <w:pStyle w:val="ListBullet"/>
          </w:pPr>
          <w:r>
            <w:t>Etiam cursus suscipit enim. Nulla facilisi. Integer eleifend diam eu diam. Donec dapibus enim sollicitudin nulla. Nam hendrerit. Nunc id nisi. Curabitur sed neque. Pellentesque placerat consequat pede.</w:t>
          </w:r>
        </w:p>
        <w:p w:rsidR="0092472C" w:rsidRDefault="0092472C">
          <w:pPr>
            <w:pStyle w:val="ListBullet"/>
          </w:pPr>
          <w:r>
            <w:t>Nullam dapibus elementum metus. Aenean libero sem, commodo euismod, imperdiet et, molestie vel, neque. Duis nec sapien eu pede consectetuer placerat.</w:t>
          </w:r>
        </w:p>
        <w:p w:rsidR="0092472C" w:rsidRDefault="0092472C">
          <w:pPr>
            <w:pStyle w:val="A2C993D0D2F5CD44A6FF5F7C376E1374"/>
          </w:pPr>
          <w:r>
            <w:t>Pellentesque interdum, tellus non consectetuer mattis, lectus eros volutpat nunc, auctor nonummy nulla lectus nec tellus. Aliquam hendrerit lorem vulputate turpis.</w:t>
          </w:r>
        </w:p>
      </w:docPartBody>
    </w:docPart>
    <w:docPart>
      <w:docPartPr>
        <w:name w:val="CD4625B27F40AF46B86537E4509CCD7F"/>
        <w:category>
          <w:name w:val="General"/>
          <w:gallery w:val="placeholder"/>
        </w:category>
        <w:types>
          <w:type w:val="bbPlcHdr"/>
        </w:types>
        <w:behaviors>
          <w:behavior w:val="content"/>
        </w:behaviors>
        <w:guid w:val="{AA18FAC1-9096-B240-9E82-CAF14AC91459}"/>
      </w:docPartPr>
      <w:docPartBody>
        <w:p w:rsidR="0092472C" w:rsidRDefault="0092472C">
          <w:pPr>
            <w:pStyle w:val="CD4625B27F40AF46B86537E4509CCD7F"/>
          </w:pPr>
          <w:r>
            <w:t>Lorem ipsum dolor</w:t>
          </w:r>
        </w:p>
      </w:docPartBody>
    </w:docPart>
    <w:docPart>
      <w:docPartPr>
        <w:name w:val="4B9B2D0E7F941542A5CCAD0C4DAF94E0"/>
        <w:category>
          <w:name w:val="General"/>
          <w:gallery w:val="placeholder"/>
        </w:category>
        <w:types>
          <w:type w:val="bbPlcHdr"/>
        </w:types>
        <w:behaviors>
          <w:behavior w:val="content"/>
        </w:behaviors>
        <w:guid w:val="{E66E055C-0091-0247-BBB2-485AD116EA7E}"/>
      </w:docPartPr>
      <w:docPartBody>
        <w:p w:rsidR="0092472C" w:rsidRDefault="0092472C">
          <w:pPr>
            <w:pStyle w:val="ListBullet"/>
          </w:pPr>
          <w:r>
            <w:t>Etiam cursus suscipit enim. Nulla facilisi. Integer eleifend diam eu diam. Donec dapibus enim sollicitudin nulla. Nam hendrerit. Nunc id nisi. Curabitur sed neque. Pellentesque placerat consequat pede.</w:t>
          </w:r>
        </w:p>
        <w:p w:rsidR="0092472C" w:rsidRDefault="0092472C">
          <w:pPr>
            <w:pStyle w:val="ListBullet"/>
          </w:pPr>
          <w:r>
            <w:t>Nullam dapibus elementum metus. Aenean libero sem, commodo euismod, imperdiet et, molestie vel, neque. Duis nec sapien eu pede consectetuer placerat.</w:t>
          </w:r>
        </w:p>
        <w:p w:rsidR="0092472C" w:rsidRDefault="0092472C">
          <w:pPr>
            <w:pStyle w:val="4B9B2D0E7F941542A5CCAD0C4DAF94E0"/>
          </w:pPr>
          <w:r>
            <w:t>Pellentesque interdum, tellus non consectetuer mattis, lectus eros volutpat nunc, auctor nonummy nulla lectus nec tellus. Aliquam hendrerit lorem vulputate turpis.</w:t>
          </w:r>
        </w:p>
      </w:docPartBody>
    </w:docPart>
    <w:docPart>
      <w:docPartPr>
        <w:name w:val="C936F367077F2845B7CF935FAA7435D6"/>
        <w:category>
          <w:name w:val="General"/>
          <w:gallery w:val="placeholder"/>
        </w:category>
        <w:types>
          <w:type w:val="bbPlcHdr"/>
        </w:types>
        <w:behaviors>
          <w:behavior w:val="content"/>
        </w:behaviors>
        <w:guid w:val="{9462E1D0-EF87-D442-90E1-A9D7F87771C8}"/>
      </w:docPartPr>
      <w:docPartBody>
        <w:p w:rsidR="0092472C" w:rsidRDefault="0092472C" w:rsidP="0092472C">
          <w:pPr>
            <w:pStyle w:val="C936F367077F2845B7CF935FAA7435D6"/>
          </w:pPr>
          <w:r>
            <w:t>Lorem ipsum dolor</w:t>
          </w:r>
        </w:p>
      </w:docPartBody>
    </w:docPart>
    <w:docPart>
      <w:docPartPr>
        <w:name w:val="B2A8594D8240B040AB4B704F26AD78EB"/>
        <w:category>
          <w:name w:val="General"/>
          <w:gallery w:val="placeholder"/>
        </w:category>
        <w:types>
          <w:type w:val="bbPlcHdr"/>
        </w:types>
        <w:behaviors>
          <w:behavior w:val="content"/>
        </w:behaviors>
        <w:guid w:val="{8657E66A-A214-0540-B482-1E13625F3B7C}"/>
      </w:docPartPr>
      <w:docPartBody>
        <w:p w:rsidR="0092472C" w:rsidRDefault="0092472C" w:rsidP="0092472C">
          <w:pPr>
            <w:pStyle w:val="B2A8594D8240B040AB4B704F26AD78EB"/>
          </w:pPr>
          <w:r>
            <w:t>Lorem ipsum dolor</w:t>
          </w:r>
        </w:p>
      </w:docPartBody>
    </w:docPart>
    <w:docPart>
      <w:docPartPr>
        <w:name w:val="919C3A38F7BD1D42B7DC8695B6A435B7"/>
        <w:category>
          <w:name w:val="General"/>
          <w:gallery w:val="placeholder"/>
        </w:category>
        <w:types>
          <w:type w:val="bbPlcHdr"/>
        </w:types>
        <w:behaviors>
          <w:behavior w:val="content"/>
        </w:behaviors>
        <w:guid w:val="{CBD76A26-355B-104E-9B2F-81FA3B4FFF6F}"/>
      </w:docPartPr>
      <w:docPartBody>
        <w:p w:rsidR="0092472C" w:rsidRDefault="0092472C" w:rsidP="0092472C">
          <w:pPr>
            <w:pStyle w:val="919C3A38F7BD1D42B7DC8695B6A435B7"/>
          </w:pPr>
          <w:r>
            <w:t>Lorem ipsum dolor</w:t>
          </w:r>
        </w:p>
      </w:docPartBody>
    </w:docPart>
    <w:docPart>
      <w:docPartPr>
        <w:name w:val="02926A138D1C8F4BA595448DAA8FD0BF"/>
        <w:category>
          <w:name w:val="General"/>
          <w:gallery w:val="placeholder"/>
        </w:category>
        <w:types>
          <w:type w:val="bbPlcHdr"/>
        </w:types>
        <w:behaviors>
          <w:behavior w:val="content"/>
        </w:behaviors>
        <w:guid w:val="{6EEEA959-9EA5-E042-AF70-46CBCDB23F78}"/>
      </w:docPartPr>
      <w:docPartBody>
        <w:p w:rsidR="0092472C" w:rsidRDefault="0092472C" w:rsidP="0092472C">
          <w:pPr>
            <w:pStyle w:val="02926A138D1C8F4BA595448DAA8FD0BF"/>
          </w:pPr>
          <w:r>
            <w:t>Lorem ipsum dolor</w:t>
          </w:r>
        </w:p>
      </w:docPartBody>
    </w:docPart>
    <w:docPart>
      <w:docPartPr>
        <w:name w:val="4839C63FD08F3F4EB356658AE7621A13"/>
        <w:category>
          <w:name w:val="General"/>
          <w:gallery w:val="placeholder"/>
        </w:category>
        <w:types>
          <w:type w:val="bbPlcHdr"/>
        </w:types>
        <w:behaviors>
          <w:behavior w:val="content"/>
        </w:behaviors>
        <w:guid w:val="{6A12FF9C-1DEC-2C48-8D85-89A420A6CE20}"/>
      </w:docPartPr>
      <w:docPartBody>
        <w:p w:rsidR="0092472C" w:rsidRDefault="0092472C" w:rsidP="0092472C">
          <w:pPr>
            <w:pStyle w:val="4839C63FD08F3F4EB356658AE7621A13"/>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Franklin Gothic Medium">
    <w:panose1 w:val="020B06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2C"/>
    <w:rsid w:val="00227FE6"/>
    <w:rsid w:val="00924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8FFC61BCCD516458928065476D17785">
    <w:name w:val="A8FFC61BCCD516458928065476D17785"/>
  </w:style>
  <w:style w:type="paragraph" w:customStyle="1" w:styleId="573C0A7C403DAC409C468DEEAA8082C0">
    <w:name w:val="573C0A7C403DAC409C468DEEAA8082C0"/>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A2C993D0D2F5CD44A6FF5F7C376E1374">
    <w:name w:val="A2C993D0D2F5CD44A6FF5F7C376E1374"/>
  </w:style>
  <w:style w:type="paragraph" w:customStyle="1" w:styleId="CD4625B27F40AF46B86537E4509CCD7F">
    <w:name w:val="CD4625B27F40AF46B86537E4509CCD7F"/>
  </w:style>
  <w:style w:type="paragraph" w:customStyle="1" w:styleId="4B9B2D0E7F941542A5CCAD0C4DAF94E0">
    <w:name w:val="4B9B2D0E7F941542A5CCAD0C4DAF94E0"/>
  </w:style>
  <w:style w:type="paragraph" w:customStyle="1" w:styleId="DCFBF8015965B242972C88B9F11D9450">
    <w:name w:val="DCFBF8015965B242972C88B9F11D9450"/>
  </w:style>
  <w:style w:type="paragraph" w:customStyle="1" w:styleId="6BA1E9F315DE3A44A9A68B3726CCD515">
    <w:name w:val="6BA1E9F315DE3A44A9A68B3726CCD515"/>
  </w:style>
  <w:style w:type="paragraph" w:customStyle="1" w:styleId="FF966C5469A02D4C912397B63E067B6F">
    <w:name w:val="FF966C5469A02D4C912397B63E067B6F"/>
  </w:style>
  <w:style w:type="paragraph" w:customStyle="1" w:styleId="75FC2807503FC24FA9A4EED6BE965821">
    <w:name w:val="75FC2807503FC24FA9A4EED6BE965821"/>
  </w:style>
  <w:style w:type="paragraph" w:customStyle="1" w:styleId="10380B4B01EA0846B93984F303149DA2">
    <w:name w:val="10380B4B01EA0846B93984F303149DA2"/>
  </w:style>
  <w:style w:type="paragraph" w:customStyle="1" w:styleId="C936F367077F2845B7CF935FAA7435D6">
    <w:name w:val="C936F367077F2845B7CF935FAA7435D6"/>
    <w:rsid w:val="0092472C"/>
  </w:style>
  <w:style w:type="paragraph" w:customStyle="1" w:styleId="15D53DF8D7EC124780D8BDFBF7F239DD">
    <w:name w:val="15D53DF8D7EC124780D8BDFBF7F239DD"/>
    <w:rsid w:val="0092472C"/>
  </w:style>
  <w:style w:type="paragraph" w:customStyle="1" w:styleId="B2A8594D8240B040AB4B704F26AD78EB">
    <w:name w:val="B2A8594D8240B040AB4B704F26AD78EB"/>
    <w:rsid w:val="0092472C"/>
  </w:style>
  <w:style w:type="paragraph" w:customStyle="1" w:styleId="919C3A38F7BD1D42B7DC8695B6A435B7">
    <w:name w:val="919C3A38F7BD1D42B7DC8695B6A435B7"/>
    <w:rsid w:val="0092472C"/>
  </w:style>
  <w:style w:type="paragraph" w:customStyle="1" w:styleId="02926A138D1C8F4BA595448DAA8FD0BF">
    <w:name w:val="02926A138D1C8F4BA595448DAA8FD0BF"/>
    <w:rsid w:val="0092472C"/>
  </w:style>
  <w:style w:type="paragraph" w:customStyle="1" w:styleId="4839C63FD08F3F4EB356658AE7621A13">
    <w:name w:val="4839C63FD08F3F4EB356658AE7621A13"/>
    <w:rsid w:val="0092472C"/>
  </w:style>
  <w:style w:type="paragraph" w:customStyle="1" w:styleId="82D549FDFF19A14B9FBCD6ACBA1FAE6C">
    <w:name w:val="82D549FDFF19A14B9FBCD6ACBA1FAE6C"/>
    <w:rsid w:val="009247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8FFC61BCCD516458928065476D17785">
    <w:name w:val="A8FFC61BCCD516458928065476D17785"/>
  </w:style>
  <w:style w:type="paragraph" w:customStyle="1" w:styleId="573C0A7C403DAC409C468DEEAA8082C0">
    <w:name w:val="573C0A7C403DAC409C468DEEAA8082C0"/>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A2C993D0D2F5CD44A6FF5F7C376E1374">
    <w:name w:val="A2C993D0D2F5CD44A6FF5F7C376E1374"/>
  </w:style>
  <w:style w:type="paragraph" w:customStyle="1" w:styleId="CD4625B27F40AF46B86537E4509CCD7F">
    <w:name w:val="CD4625B27F40AF46B86537E4509CCD7F"/>
  </w:style>
  <w:style w:type="paragraph" w:customStyle="1" w:styleId="4B9B2D0E7F941542A5CCAD0C4DAF94E0">
    <w:name w:val="4B9B2D0E7F941542A5CCAD0C4DAF94E0"/>
  </w:style>
  <w:style w:type="paragraph" w:customStyle="1" w:styleId="DCFBF8015965B242972C88B9F11D9450">
    <w:name w:val="DCFBF8015965B242972C88B9F11D9450"/>
  </w:style>
  <w:style w:type="paragraph" w:customStyle="1" w:styleId="6BA1E9F315DE3A44A9A68B3726CCD515">
    <w:name w:val="6BA1E9F315DE3A44A9A68B3726CCD515"/>
  </w:style>
  <w:style w:type="paragraph" w:customStyle="1" w:styleId="FF966C5469A02D4C912397B63E067B6F">
    <w:name w:val="FF966C5469A02D4C912397B63E067B6F"/>
  </w:style>
  <w:style w:type="paragraph" w:customStyle="1" w:styleId="75FC2807503FC24FA9A4EED6BE965821">
    <w:name w:val="75FC2807503FC24FA9A4EED6BE965821"/>
  </w:style>
  <w:style w:type="paragraph" w:customStyle="1" w:styleId="10380B4B01EA0846B93984F303149DA2">
    <w:name w:val="10380B4B01EA0846B93984F303149DA2"/>
  </w:style>
  <w:style w:type="paragraph" w:customStyle="1" w:styleId="C936F367077F2845B7CF935FAA7435D6">
    <w:name w:val="C936F367077F2845B7CF935FAA7435D6"/>
    <w:rsid w:val="0092472C"/>
  </w:style>
  <w:style w:type="paragraph" w:customStyle="1" w:styleId="15D53DF8D7EC124780D8BDFBF7F239DD">
    <w:name w:val="15D53DF8D7EC124780D8BDFBF7F239DD"/>
    <w:rsid w:val="0092472C"/>
  </w:style>
  <w:style w:type="paragraph" w:customStyle="1" w:styleId="B2A8594D8240B040AB4B704F26AD78EB">
    <w:name w:val="B2A8594D8240B040AB4B704F26AD78EB"/>
    <w:rsid w:val="0092472C"/>
  </w:style>
  <w:style w:type="paragraph" w:customStyle="1" w:styleId="919C3A38F7BD1D42B7DC8695B6A435B7">
    <w:name w:val="919C3A38F7BD1D42B7DC8695B6A435B7"/>
    <w:rsid w:val="0092472C"/>
  </w:style>
  <w:style w:type="paragraph" w:customStyle="1" w:styleId="02926A138D1C8F4BA595448DAA8FD0BF">
    <w:name w:val="02926A138D1C8F4BA595448DAA8FD0BF"/>
    <w:rsid w:val="0092472C"/>
  </w:style>
  <w:style w:type="paragraph" w:customStyle="1" w:styleId="4839C63FD08F3F4EB356658AE7621A13">
    <w:name w:val="4839C63FD08F3F4EB356658AE7621A13"/>
    <w:rsid w:val="0092472C"/>
  </w:style>
  <w:style w:type="paragraph" w:customStyle="1" w:styleId="82D549FDFF19A14B9FBCD6ACBA1FAE6C">
    <w:name w:val="82D549FDFF19A14B9FBCD6ACBA1FAE6C"/>
    <w:rsid w:val="00924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0A6C051-F85F-D94F-B270-0EE96120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Resume.dotx</Template>
  <TotalTime>3</TotalTime>
  <Pages>1</Pages>
  <Words>396</Words>
  <Characters>2262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2653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2023-12-13T19:52:00Z</dcterms:created>
  <dcterms:modified xsi:type="dcterms:W3CDTF">2023-12-13T19:52:00Z</dcterms:modified>
  <cp:category/>
</cp:coreProperties>
</file>