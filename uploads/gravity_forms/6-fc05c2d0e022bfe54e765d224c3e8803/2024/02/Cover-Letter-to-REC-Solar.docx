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B666" w14:textId="1F8BB1F0" w:rsidR="00B4528D" w:rsidRPr="00B4528D" w:rsidRDefault="008667D4" w:rsidP="00B4528D">
      <w:pPr>
        <w:pStyle w:val="Title"/>
      </w:pPr>
      <w:r>
        <w:t>Robert Dally</w:t>
      </w:r>
    </w:p>
    <w:p w14:paraId="5F0B3C65" w14:textId="3D92470D" w:rsidR="008417D1" w:rsidRDefault="008667D4" w:rsidP="008417D1">
      <w:r>
        <w:t>PO Box 7244 Stateline, NV 89449 USA</w:t>
      </w:r>
      <w:r w:rsidR="008417D1">
        <w:t> | </w:t>
      </w:r>
      <w:r>
        <w:t>+1 805 452 4128</w:t>
      </w:r>
      <w:r w:rsidR="008417D1">
        <w:t> | </w:t>
      </w:r>
      <w:r>
        <w:t>robertdally007@gmail.com</w:t>
      </w:r>
    </w:p>
    <w:p w14:paraId="4D18EA9F" w14:textId="6B9F9E2C" w:rsidR="008C4A27" w:rsidRDefault="00370057" w:rsidP="00D548F9">
      <w:r>
        <w:t>February 19</w:t>
      </w:r>
      <w:r w:rsidR="002B2610">
        <w:t>, 2024</w:t>
      </w:r>
    </w:p>
    <w:p w14:paraId="4FEDC03C" w14:textId="7B84AD3B" w:rsidR="008C4A27" w:rsidRDefault="008C4A27" w:rsidP="00D548F9"/>
    <w:p w14:paraId="390DF284" w14:textId="090D0D95" w:rsidR="008C4A27" w:rsidRDefault="008417D1" w:rsidP="00D548F9">
      <w:r>
        <w:t>Dear</w:t>
      </w:r>
      <w:r w:rsidR="008C4A27">
        <w:t xml:space="preserve"> </w:t>
      </w:r>
      <w:r w:rsidR="00370057">
        <w:t>REC Solar;</w:t>
      </w:r>
    </w:p>
    <w:p w14:paraId="1D5D8DDA" w14:textId="77E1BAF6" w:rsidR="00370057" w:rsidRDefault="00370057" w:rsidP="00D548F9">
      <w:r>
        <w:t>I’ve watched you grow over the years and I would like to be one of your most productive Solar Project Developers.</w:t>
      </w:r>
    </w:p>
    <w:p w14:paraId="7027DF5F" w14:textId="0074536B" w:rsidR="00370057" w:rsidRDefault="00370057" w:rsidP="00D548F9">
      <w:r>
        <w:t>I made a 44-year career in PV and I’d like to keep going to my 50-year mark in 2029.  I’ve been through the ups and downs, and I’d like to join your team during this growth period.</w:t>
      </w:r>
    </w:p>
    <w:p w14:paraId="627BDA17" w14:textId="1E609BB1" w:rsidR="00370057" w:rsidRDefault="00370057" w:rsidP="00D548F9">
      <w:r>
        <w:t>I know the central coast area very well.  I contracted Cal Poly SLO to perform experiments on an innovative single axis tracker.  This started in 2016 with an intended 3 MW PPA on my father’s ranch in Templeton, CA.  We were going to put up 60 tracker rows of 2P tracker of our own design.</w:t>
      </w:r>
    </w:p>
    <w:p w14:paraId="1FF4A041" w14:textId="778C9E42" w:rsidR="00370057" w:rsidRDefault="00370057" w:rsidP="00D548F9">
      <w:r>
        <w:t>My father’s health failed, we moved the product development project to Cal Poly and never had the chance to develop, build, own and operate the 15-acre project, with the intent to plant wine grapes in the aisles to promote Agri-PV.</w:t>
      </w:r>
    </w:p>
    <w:p w14:paraId="1050ED0B" w14:textId="4D8FC486" w:rsidR="00370057" w:rsidRDefault="00370057" w:rsidP="00D548F9">
      <w:r>
        <w:t>I supplied eight patents and three pending to the company I started in 2017, Sun and Steel Solar.  Another member has taken over the role of Managing Member as I remain an investor as the company seeks to sell or license the IP.</w:t>
      </w:r>
    </w:p>
    <w:p w14:paraId="1E146498" w14:textId="3E9E3DF8" w:rsidR="00370057" w:rsidRDefault="00370057" w:rsidP="00D548F9">
      <w:r>
        <w:t>I enjoyed my visits to SLO over the years, often taking the Amtrak from Sacramento to SLO, sometimes driving the 8-hours all the way from the Nevada side of South Lake Tahoe.  I love the central coast.  I lived in Templeton for a couple of years.</w:t>
      </w:r>
    </w:p>
    <w:p w14:paraId="4E79866F" w14:textId="5151A1D9" w:rsidR="006F1EE4" w:rsidRDefault="006F1EE4" w:rsidP="00D548F9">
      <w:r>
        <w:t>I would most enjoy working for REC Solar.  I will list your new CEO Robb Jetty as a reference.</w:t>
      </w:r>
    </w:p>
    <w:p w14:paraId="4BBA020E" w14:textId="1EE28DC3" w:rsidR="002B2610" w:rsidRDefault="006F1EE4" w:rsidP="008667D4">
      <w:r>
        <w:t>I have a</w:t>
      </w:r>
      <w:r w:rsidR="0045290C" w:rsidRPr="00D548F9">
        <w:t xml:space="preserve"> BSEE, BA Spanish and MBA</w:t>
      </w:r>
      <w:r w:rsidR="006B6E8A">
        <w:t xml:space="preserve"> from California State University, Northridge.</w:t>
      </w:r>
    </w:p>
    <w:p w14:paraId="59A1633C" w14:textId="14E0C37D" w:rsidR="00F17AA1" w:rsidRDefault="00F17AA1" w:rsidP="008667D4">
      <w:r>
        <w:t>Thank you</w:t>
      </w:r>
      <w:r w:rsidR="00171179">
        <w:t xml:space="preserve"> and kind regards</w:t>
      </w:r>
      <w:r>
        <w:t>.</w:t>
      </w:r>
    </w:p>
    <w:p w14:paraId="4AAD5175" w14:textId="77777777" w:rsidR="00471565" w:rsidRPr="006B6E8A" w:rsidRDefault="008417D1" w:rsidP="00471565">
      <w:pPr>
        <w:pStyle w:val="Closing"/>
        <w:rPr>
          <w:b w:val="0"/>
          <w:bCs w:val="0"/>
        </w:rPr>
      </w:pPr>
      <w:r w:rsidRPr="006B6E8A">
        <w:rPr>
          <w:b w:val="0"/>
          <w:bCs w:val="0"/>
        </w:rPr>
        <w:t>Sincerely,</w:t>
      </w:r>
    </w:p>
    <w:p w14:paraId="56DBC735" w14:textId="1BF2BF9B" w:rsidR="00B4528D" w:rsidRPr="006B6E8A" w:rsidRDefault="008667D4" w:rsidP="00471565">
      <w:pPr>
        <w:pStyle w:val="Closing"/>
        <w:rPr>
          <w:rFonts w:ascii="Vladimir Script" w:hAnsi="Vladimir Script"/>
          <w:color w:val="404040" w:themeColor="text1" w:themeTint="BF"/>
          <w:sz w:val="56"/>
          <w:szCs w:val="56"/>
        </w:rPr>
      </w:pPr>
      <w:r w:rsidRPr="006B6E8A">
        <w:rPr>
          <w:rFonts w:ascii="Vladimir Script" w:hAnsi="Vladimir Script"/>
          <w:color w:val="404040" w:themeColor="text1" w:themeTint="BF"/>
          <w:sz w:val="56"/>
          <w:szCs w:val="56"/>
        </w:rPr>
        <w:t>Robert Dally</w:t>
      </w:r>
    </w:p>
    <w:sectPr w:rsidR="00B4528D" w:rsidRPr="006B6E8A" w:rsidSect="00CD46B5">
      <w:footerReference w:type="default" r:id="rId7"/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B42E" w14:textId="77777777" w:rsidR="00CD46B5" w:rsidRDefault="00CD46B5" w:rsidP="008C4A27">
      <w:pPr>
        <w:spacing w:after="0"/>
      </w:pPr>
      <w:r>
        <w:separator/>
      </w:r>
    </w:p>
  </w:endnote>
  <w:endnote w:type="continuationSeparator" w:id="0">
    <w:p w14:paraId="14700EA7" w14:textId="77777777" w:rsidR="00CD46B5" w:rsidRDefault="00CD46B5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3334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31EC1D" w14:textId="2FD54CD2" w:rsidR="00F14066" w:rsidRDefault="00F140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72BEC5" w14:textId="7E3ECC56" w:rsidR="00CD297A" w:rsidRDefault="00CD2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AB89B" w14:textId="77777777" w:rsidR="00CD46B5" w:rsidRDefault="00CD46B5" w:rsidP="008C4A27">
      <w:pPr>
        <w:spacing w:after="0"/>
      </w:pPr>
      <w:r>
        <w:separator/>
      </w:r>
    </w:p>
  </w:footnote>
  <w:footnote w:type="continuationSeparator" w:id="0">
    <w:p w14:paraId="7C1EF7F9" w14:textId="77777777" w:rsidR="00CD46B5" w:rsidRDefault="00CD46B5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1E32C2C"/>
    <w:multiLevelType w:val="multilevel"/>
    <w:tmpl w:val="9B3E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B0952"/>
    <w:multiLevelType w:val="multilevel"/>
    <w:tmpl w:val="9864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C0D03"/>
    <w:multiLevelType w:val="multilevel"/>
    <w:tmpl w:val="B28A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7938525">
    <w:abstractNumId w:val="9"/>
  </w:num>
  <w:num w:numId="2" w16cid:durableId="674570930">
    <w:abstractNumId w:val="9"/>
  </w:num>
  <w:num w:numId="3" w16cid:durableId="1015109845">
    <w:abstractNumId w:val="16"/>
  </w:num>
  <w:num w:numId="4" w16cid:durableId="143090105">
    <w:abstractNumId w:val="10"/>
  </w:num>
  <w:num w:numId="5" w16cid:durableId="1189222167">
    <w:abstractNumId w:val="11"/>
  </w:num>
  <w:num w:numId="6" w16cid:durableId="1923754199">
    <w:abstractNumId w:val="12"/>
  </w:num>
  <w:num w:numId="7" w16cid:durableId="1167090011">
    <w:abstractNumId w:val="7"/>
  </w:num>
  <w:num w:numId="8" w16cid:durableId="2040274045">
    <w:abstractNumId w:val="6"/>
  </w:num>
  <w:num w:numId="9" w16cid:durableId="475416971">
    <w:abstractNumId w:val="5"/>
  </w:num>
  <w:num w:numId="10" w16cid:durableId="441344756">
    <w:abstractNumId w:val="4"/>
  </w:num>
  <w:num w:numId="11" w16cid:durableId="90711661">
    <w:abstractNumId w:val="8"/>
  </w:num>
  <w:num w:numId="12" w16cid:durableId="2057773163">
    <w:abstractNumId w:val="3"/>
  </w:num>
  <w:num w:numId="13" w16cid:durableId="1232305937">
    <w:abstractNumId w:val="2"/>
  </w:num>
  <w:num w:numId="14" w16cid:durableId="2054844664">
    <w:abstractNumId w:val="1"/>
  </w:num>
  <w:num w:numId="15" w16cid:durableId="1840071867">
    <w:abstractNumId w:val="0"/>
  </w:num>
  <w:num w:numId="16" w16cid:durableId="1112626761">
    <w:abstractNumId w:val="15"/>
  </w:num>
  <w:num w:numId="17" w16cid:durableId="1221862382">
    <w:abstractNumId w:val="13"/>
  </w:num>
  <w:num w:numId="18" w16cid:durableId="1470954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D4"/>
    <w:rsid w:val="000100C8"/>
    <w:rsid w:val="00077B54"/>
    <w:rsid w:val="000B44CB"/>
    <w:rsid w:val="0010042D"/>
    <w:rsid w:val="00121436"/>
    <w:rsid w:val="00171179"/>
    <w:rsid w:val="002203C6"/>
    <w:rsid w:val="00286D86"/>
    <w:rsid w:val="00293B83"/>
    <w:rsid w:val="002B2610"/>
    <w:rsid w:val="00370057"/>
    <w:rsid w:val="003935C7"/>
    <w:rsid w:val="00411252"/>
    <w:rsid w:val="0045290C"/>
    <w:rsid w:val="00471565"/>
    <w:rsid w:val="004C6507"/>
    <w:rsid w:val="004E32D2"/>
    <w:rsid w:val="00586C86"/>
    <w:rsid w:val="005F4943"/>
    <w:rsid w:val="00621484"/>
    <w:rsid w:val="006A3CE7"/>
    <w:rsid w:val="006B6E8A"/>
    <w:rsid w:val="006F1EE4"/>
    <w:rsid w:val="006F6FBC"/>
    <w:rsid w:val="0071124D"/>
    <w:rsid w:val="008417D1"/>
    <w:rsid w:val="008667D4"/>
    <w:rsid w:val="008A7E28"/>
    <w:rsid w:val="008B071B"/>
    <w:rsid w:val="008C4A27"/>
    <w:rsid w:val="00962892"/>
    <w:rsid w:val="00A71493"/>
    <w:rsid w:val="00B137AD"/>
    <w:rsid w:val="00B40C22"/>
    <w:rsid w:val="00B4528D"/>
    <w:rsid w:val="00C37C06"/>
    <w:rsid w:val="00C46AAB"/>
    <w:rsid w:val="00C8423F"/>
    <w:rsid w:val="00C92CDB"/>
    <w:rsid w:val="00CC4870"/>
    <w:rsid w:val="00CC72C3"/>
    <w:rsid w:val="00CD297A"/>
    <w:rsid w:val="00CD46B5"/>
    <w:rsid w:val="00D548F9"/>
    <w:rsid w:val="00D7335B"/>
    <w:rsid w:val="00E34D4C"/>
    <w:rsid w:val="00E469AE"/>
    <w:rsid w:val="00E8687A"/>
    <w:rsid w:val="00E93569"/>
    <w:rsid w:val="00F14066"/>
    <w:rsid w:val="00F17AA1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08B1"/>
  <w15:chartTrackingRefBased/>
  <w15:docId w15:val="{377D5617-5093-45AB-B57C-B6C95F16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Dally</dc:creator>
  <cp:keywords>nextamp</cp:keywords>
  <dc:description/>
  <cp:lastModifiedBy>Robert Dally</cp:lastModifiedBy>
  <cp:revision>2</cp:revision>
  <cp:lastPrinted>2023-11-20T22:02:00Z</cp:lastPrinted>
  <dcterms:created xsi:type="dcterms:W3CDTF">2024-02-19T16:33:00Z</dcterms:created>
  <dcterms:modified xsi:type="dcterms:W3CDTF">2024-02-19T16:33:00Z</dcterms:modified>
</cp:coreProperties>
</file>